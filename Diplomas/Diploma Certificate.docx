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A8DA" w14:textId="77777777" w:rsidR="0045039F" w:rsidRDefault="00314887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1CC6C70F" wp14:editId="686C568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53764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&#13;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7ADD8F60" wp14:editId="20D25DF2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C4137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&#13;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&#13;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&#13;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&#13;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&#13;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&#13;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&#13;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&#13;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&#13;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&#13;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44"/>
        <w:gridCol w:w="4001"/>
        <w:gridCol w:w="4263"/>
        <w:gridCol w:w="3966"/>
        <w:gridCol w:w="1026"/>
      </w:tblGrid>
      <w:tr w:rsidR="00A04CC4" w:rsidRPr="002416E6" w14:paraId="0A9B2298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36197B47" w14:textId="77777777" w:rsidR="00A04CC4" w:rsidRPr="002416E6" w:rsidRDefault="0042791C" w:rsidP="002416E6">
            <w:pPr>
              <w:pStyle w:val="Heading2"/>
            </w:pPr>
            <w:sdt>
              <w:sdtPr>
                <w:id w:val="1752851669"/>
                <w:placeholder>
                  <w:docPart w:val="DD568ED4AFCEFC479ABF3E674BEF7C40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77A0C4B8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C8AE5DA" w14:textId="77777777" w:rsidR="00A04CC4" w:rsidRPr="002416E6" w:rsidRDefault="0042791C" w:rsidP="002416E6">
            <w:pPr>
              <w:pStyle w:val="Heading3"/>
            </w:pPr>
            <w:sdt>
              <w:sdtPr>
                <w:id w:val="-1513449137"/>
                <w:placeholder>
                  <w:docPart w:val="C9A3CA61F368264D8D2293FE77C16B9A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550B1174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6DA7AFAA" w14:textId="24BD759D" w:rsidR="00A04CC4" w:rsidRPr="002416E6" w:rsidRDefault="006F1B1C" w:rsidP="002416E6">
            <w:pPr>
              <w:pStyle w:val="Heading1"/>
            </w:pPr>
            <w:r>
              <w:t>om</w:t>
            </w:r>
          </w:p>
        </w:tc>
      </w:tr>
      <w:tr w:rsidR="00A04CC4" w:rsidRPr="002416E6" w14:paraId="16210956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24A9835B" w14:textId="262E4F89" w:rsidR="00A04CC4" w:rsidRPr="002416E6" w:rsidRDefault="00274E89" w:rsidP="005326A0">
            <w:r>
              <w:t>Has successfully completed the F</w:t>
            </w:r>
            <w:r w:rsidR="005326A0">
              <w:t xml:space="preserve">inancial Technology bootcamp </w:t>
            </w:r>
            <w:r>
              <w:t>program to graduate from UM</w:t>
            </w:r>
          </w:p>
        </w:tc>
      </w:tr>
      <w:tr w:rsidR="00A04CC4" w:rsidRPr="002416E6" w14:paraId="3B4FA7E0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0C6FE277" w14:textId="360D23BC" w:rsidR="00A04CC4" w:rsidRPr="002416E6" w:rsidRDefault="00274E89" w:rsidP="001962F9">
            <w:pPr>
              <w:pStyle w:val="Heading3"/>
            </w:pPr>
            <w:r>
              <w:t>JUNE 1, 2022</w:t>
            </w:r>
          </w:p>
        </w:tc>
      </w:tr>
      <w:tr w:rsidR="005326A0" w:rsidRPr="002416E6" w14:paraId="220666FD" w14:textId="77777777" w:rsidTr="00B71E9A">
        <w:trPr>
          <w:trHeight w:val="1152"/>
        </w:trPr>
        <w:tc>
          <w:tcPr>
            <w:tcW w:w="1276" w:type="dxa"/>
          </w:tcPr>
          <w:p w14:paraId="79E82280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59807871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0234F66A" w14:textId="4E5F496D" w:rsidR="00274E89" w:rsidRDefault="00274E89" w:rsidP="00274E89">
            <w:pPr>
              <w:ind w:left="0" w:right="0"/>
              <w:rPr>
                <w:sz w:val="24"/>
              </w:rPr>
            </w:pPr>
            <w:r>
              <w:fldChar w:fldCharType="begin"/>
            </w:r>
            <w:r>
              <w:instrText xml:space="preserve"> INCLUDEPICTURE "https://overtowncyc.org/wp-content/uploads/2018/05/UM-logo.png"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E738EAB" wp14:editId="77DE343B">
                  <wp:extent cx="1803400" cy="1803400"/>
                  <wp:effectExtent l="0" t="0" r="0" b="0"/>
                  <wp:docPr id="7" name="Picture 7" descr="Sponsor - University of Miam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onsor - University of Miam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0996F47" w14:textId="67B7BA50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94EC3AC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2DB55EE6" w14:textId="77777777" w:rsidR="00A04CC4" w:rsidRPr="002416E6" w:rsidRDefault="00A04CC4" w:rsidP="001962F9">
            <w:pPr>
              <w:ind w:left="0" w:right="0"/>
            </w:pPr>
          </w:p>
        </w:tc>
      </w:tr>
      <w:tr w:rsidR="005326A0" w:rsidRPr="002416E6" w14:paraId="782F5F5B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6AA9ABAF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03A7515D" w14:textId="77777777" w:rsidR="005326A0" w:rsidRDefault="005326A0" w:rsidP="001962F9">
            <w:pPr>
              <w:ind w:left="0" w:right="0"/>
            </w:pPr>
            <w:r>
              <w:t xml:space="preserve">Juan </w:t>
            </w:r>
            <w:proofErr w:type="spellStart"/>
            <w:r>
              <w:t>Raigosa</w:t>
            </w:r>
            <w:proofErr w:type="spellEnd"/>
          </w:p>
          <w:p w14:paraId="0A2C461F" w14:textId="44E916EE" w:rsidR="00A04CC4" w:rsidRPr="002416E6" w:rsidRDefault="005326A0" w:rsidP="001962F9">
            <w:pPr>
              <w:ind w:left="0" w:right="0"/>
            </w:pPr>
            <w:r>
              <w:t>President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5F8ADC2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748A3B6E" w14:textId="64578952" w:rsidR="005326A0" w:rsidRDefault="005326A0" w:rsidP="001962F9">
            <w:pPr>
              <w:ind w:left="0" w:right="0"/>
            </w:pPr>
            <w:r>
              <w:t>Anthony Segovia</w:t>
            </w:r>
          </w:p>
          <w:p w14:paraId="6D2D2D58" w14:textId="3330DC8F" w:rsidR="00A04CC4" w:rsidRPr="002416E6" w:rsidRDefault="005326A0" w:rsidP="001962F9">
            <w:pPr>
              <w:ind w:left="0" w:right="0"/>
            </w:pPr>
            <w:r>
              <w:t>Vice President</w:t>
            </w:r>
          </w:p>
        </w:tc>
        <w:tc>
          <w:tcPr>
            <w:tcW w:w="1155" w:type="dxa"/>
          </w:tcPr>
          <w:p w14:paraId="79316CFF" w14:textId="77777777" w:rsidR="00A04CC4" w:rsidRPr="002416E6" w:rsidRDefault="00A04CC4" w:rsidP="001962F9">
            <w:pPr>
              <w:ind w:left="0" w:right="0"/>
            </w:pPr>
          </w:p>
        </w:tc>
      </w:tr>
    </w:tbl>
    <w:p w14:paraId="4C6A157A" w14:textId="77777777" w:rsidR="00A04CC4" w:rsidRDefault="00A04CC4"/>
    <w:sectPr w:rsidR="00A04CC4" w:rsidSect="00C70B50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51ADB" w14:textId="77777777" w:rsidR="0042791C" w:rsidRDefault="0042791C" w:rsidP="000875C0">
      <w:r>
        <w:separator/>
      </w:r>
    </w:p>
  </w:endnote>
  <w:endnote w:type="continuationSeparator" w:id="0">
    <w:p w14:paraId="35B8D37D" w14:textId="77777777" w:rsidR="0042791C" w:rsidRDefault="0042791C" w:rsidP="000875C0">
      <w:r>
        <w:continuationSeparator/>
      </w:r>
    </w:p>
  </w:endnote>
  <w:endnote w:type="continuationNotice" w:id="1">
    <w:p w14:paraId="341C5A3A" w14:textId="77777777" w:rsidR="0042791C" w:rsidRDefault="004279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8B98" w14:textId="77777777" w:rsidR="0042791C" w:rsidRDefault="0042791C" w:rsidP="000875C0">
      <w:r>
        <w:separator/>
      </w:r>
    </w:p>
  </w:footnote>
  <w:footnote w:type="continuationSeparator" w:id="0">
    <w:p w14:paraId="41425924" w14:textId="77777777" w:rsidR="0042791C" w:rsidRDefault="0042791C" w:rsidP="000875C0">
      <w:r>
        <w:continuationSeparator/>
      </w:r>
    </w:p>
  </w:footnote>
  <w:footnote w:type="continuationNotice" w:id="1">
    <w:p w14:paraId="46E84380" w14:textId="77777777" w:rsidR="0042791C" w:rsidRDefault="0042791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89"/>
    <w:rsid w:val="0003083A"/>
    <w:rsid w:val="000875C0"/>
    <w:rsid w:val="00094622"/>
    <w:rsid w:val="00113F7A"/>
    <w:rsid w:val="00185D3E"/>
    <w:rsid w:val="00186721"/>
    <w:rsid w:val="001962F9"/>
    <w:rsid w:val="002416E6"/>
    <w:rsid w:val="00274E89"/>
    <w:rsid w:val="00314887"/>
    <w:rsid w:val="00324158"/>
    <w:rsid w:val="003550C4"/>
    <w:rsid w:val="003C07D9"/>
    <w:rsid w:val="003C2748"/>
    <w:rsid w:val="0042791C"/>
    <w:rsid w:val="0045039F"/>
    <w:rsid w:val="0050636B"/>
    <w:rsid w:val="005326A0"/>
    <w:rsid w:val="005358A0"/>
    <w:rsid w:val="005F2A53"/>
    <w:rsid w:val="006237E5"/>
    <w:rsid w:val="00683186"/>
    <w:rsid w:val="006A75DC"/>
    <w:rsid w:val="006F1B1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D4C49"/>
    <w:rsid w:val="00D04B64"/>
    <w:rsid w:val="00D76A8B"/>
    <w:rsid w:val="00E13588"/>
    <w:rsid w:val="00E47B68"/>
    <w:rsid w:val="00E52F25"/>
    <w:rsid w:val="00E62004"/>
    <w:rsid w:val="00E81CD3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7C6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urolp15/Library/Containers/com.microsoft.Word/Data/Library/Application%20Support/Microsoft/Office/16.0/DTS/Search/%7bDCE323F1-43E3-D146-89CD-84129BC93FA4%7dtf0398755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568ED4AFCEFC479ABF3E674BEF7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F5A8C-C554-DC4A-9E8E-B074A97A39BC}"/>
      </w:docPartPr>
      <w:docPartBody>
        <w:p w:rsidR="00000000" w:rsidRDefault="00764DCF">
          <w:pPr>
            <w:pStyle w:val="DD568ED4AFCEFC479ABF3E674BEF7C40"/>
          </w:pPr>
          <w:r w:rsidRPr="00AA7521">
            <w:t>Diploma Certificate</w:t>
          </w:r>
        </w:p>
      </w:docPartBody>
    </w:docPart>
    <w:docPart>
      <w:docPartPr>
        <w:name w:val="C9A3CA61F368264D8D2293FE77C16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42996-28B7-E24C-B082-B8B9895609B2}"/>
      </w:docPartPr>
      <w:docPartBody>
        <w:p w:rsidR="00000000" w:rsidRDefault="00764DCF">
          <w:pPr>
            <w:pStyle w:val="C9A3CA61F368264D8D2293FE77C16B9A"/>
          </w:pPr>
          <w:r w:rsidRPr="002416E6">
            <w:t>This certifies that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CF"/>
    <w:rsid w:val="0076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568ED4AFCEFC479ABF3E674BEF7C40">
    <w:name w:val="DD568ED4AFCEFC479ABF3E674BEF7C40"/>
  </w:style>
  <w:style w:type="paragraph" w:customStyle="1" w:styleId="C9A3CA61F368264D8D2293FE77C16B9A">
    <w:name w:val="C9A3CA61F368264D8D2293FE77C16B9A"/>
  </w:style>
  <w:style w:type="paragraph" w:customStyle="1" w:styleId="28D2F79BE071764982BC3FB4B00C69CA">
    <w:name w:val="28D2F79BE071764982BC3FB4B00C69CA"/>
  </w:style>
  <w:style w:type="paragraph" w:customStyle="1" w:styleId="BF195C26513B7A4991DF071CF95ED6E5">
    <w:name w:val="BF195C26513B7A4991DF071CF95ED6E5"/>
  </w:style>
  <w:style w:type="paragraph" w:customStyle="1" w:styleId="C598CD151ABF8341AA5F2CA0B9843095">
    <w:name w:val="C598CD151ABF8341AA5F2CA0B9843095"/>
  </w:style>
  <w:style w:type="paragraph" w:customStyle="1" w:styleId="9D2903CB92A4FF4DAAC2DF28B8AEED94">
    <w:name w:val="9D2903CB92A4FF4DAAC2DF28B8AEED94"/>
  </w:style>
  <w:style w:type="paragraph" w:customStyle="1" w:styleId="37DD341194FAB74C93C139C16F2A52D0">
    <w:name w:val="37DD341194FAB74C93C139C16F2A5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certificate.dotx</Template>
  <TotalTime>0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2022-05-20T23:34:00Z</dcterms:created>
  <dcterms:modified xsi:type="dcterms:W3CDTF">2022-05-20T23:50:00Z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